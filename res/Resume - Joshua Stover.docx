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03"/>
        <w:gridCol w:w="739"/>
        <w:gridCol w:w="6657"/>
      </w:tblGrid>
      <w:tr w:rsidR="001B2ABD" w14:paraId="7D8CA0E8" w14:textId="77777777" w:rsidTr="00EB6557">
        <w:trPr>
          <w:trHeight w:val="1299"/>
        </w:trPr>
        <w:tc>
          <w:tcPr>
            <w:tcW w:w="3703" w:type="dxa"/>
            <w:vAlign w:val="bottom"/>
          </w:tcPr>
          <w:p w14:paraId="07581F68" w14:textId="77777777" w:rsidR="001B2ABD" w:rsidRDefault="001B2ABD" w:rsidP="00562227">
            <w:pPr>
              <w:tabs>
                <w:tab w:val="left" w:pos="990"/>
              </w:tabs>
            </w:pPr>
          </w:p>
        </w:tc>
        <w:tc>
          <w:tcPr>
            <w:tcW w:w="739" w:type="dxa"/>
          </w:tcPr>
          <w:p w14:paraId="5AB9828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57" w:type="dxa"/>
            <w:vAlign w:val="bottom"/>
          </w:tcPr>
          <w:p w14:paraId="19D0E277" w14:textId="77777777" w:rsidR="001B2ABD" w:rsidRPr="00562227" w:rsidRDefault="00562227" w:rsidP="00562227">
            <w:pPr>
              <w:pStyle w:val="Title"/>
              <w:rPr>
                <w:sz w:val="76"/>
              </w:rPr>
            </w:pPr>
            <w:r w:rsidRPr="00562227">
              <w:rPr>
                <w:sz w:val="76"/>
              </w:rPr>
              <w:t>Joshua Stover</w:t>
            </w:r>
          </w:p>
        </w:tc>
      </w:tr>
      <w:tr w:rsidR="001B2ABD" w14:paraId="30612A39" w14:textId="77777777" w:rsidTr="00EB6557">
        <w:trPr>
          <w:trHeight w:val="12528"/>
        </w:trPr>
        <w:tc>
          <w:tcPr>
            <w:tcW w:w="3703" w:type="dxa"/>
          </w:tcPr>
          <w:sdt>
            <w:sdtPr>
              <w:id w:val="-1954003311"/>
              <w:placeholder>
                <w:docPart w:val="B980884317DC4A3F992C86360C31516F"/>
              </w:placeholder>
              <w:temporary/>
              <w:showingPlcHdr/>
              <w15:appearance w15:val="hidden"/>
            </w:sdtPr>
            <w:sdtEndPr/>
            <w:sdtContent>
              <w:p w14:paraId="1705CE8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54D100C3" w14:textId="77777777" w:rsidR="004D3011" w:rsidRDefault="00923554" w:rsidP="004D3011">
            <w:sdt>
              <w:sdtPr>
                <w:id w:val="1111563247"/>
                <w:placeholder>
                  <w:docPart w:val="9D532877183C401291F79E0598C8114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  <w:r w:rsidR="00562227">
              <w:t xml:space="preserve"> 716-796-5697</w:t>
            </w:r>
          </w:p>
          <w:p w14:paraId="71170C02" w14:textId="77777777" w:rsidR="004D3011" w:rsidRDefault="004D3011" w:rsidP="004D3011"/>
          <w:p w14:paraId="1C349A65" w14:textId="77777777" w:rsidR="00562227" w:rsidRDefault="00923554" w:rsidP="004D3011">
            <w:sdt>
              <w:sdtPr>
                <w:id w:val="-240260293"/>
                <w:placeholder>
                  <w:docPart w:val="662A68A0615B405388C65783CCA7B8EB"/>
                </w:placeholder>
                <w:temporary/>
                <w:showingPlcHdr/>
                <w15:appearance w15:val="hidden"/>
              </w:sdtPr>
              <w:sdtEndPr/>
              <w:sdtContent>
                <w:r w:rsidR="00562227" w:rsidRPr="004D3011">
                  <w:t>EMAIL:</w:t>
                </w:r>
              </w:sdtContent>
            </w:sdt>
            <w:r w:rsidR="00562227">
              <w:t xml:space="preserve"> </w:t>
            </w:r>
            <w:r w:rsidR="00DD2E4C">
              <w:t>j</w:t>
            </w:r>
            <w:r w:rsidR="00562227">
              <w:t>oshua.a.stover@gmail.com</w:t>
            </w:r>
          </w:p>
          <w:p w14:paraId="2913DD4C" w14:textId="77777777" w:rsidR="00562227" w:rsidRDefault="00562227" w:rsidP="004D3011"/>
          <w:p w14:paraId="7A1D86D2" w14:textId="77777777" w:rsidR="004D3011" w:rsidRDefault="00923554" w:rsidP="004D3011">
            <w:sdt>
              <w:sdtPr>
                <w:id w:val="67859272"/>
                <w:placeholder>
                  <w:docPart w:val="1A3B0729AFDC4036A33900722568A18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WEBSITE:</w:t>
                </w:r>
              </w:sdtContent>
            </w:sdt>
            <w:r w:rsidR="00562227">
              <w:t xml:space="preserve"> joshuastover.github.io</w:t>
            </w:r>
          </w:p>
          <w:p w14:paraId="59CA1ACD" w14:textId="77777777" w:rsidR="00562227" w:rsidRDefault="00562227" w:rsidP="004D3011"/>
          <w:p w14:paraId="397315B2" w14:textId="77777777" w:rsidR="00562227" w:rsidRDefault="00562227" w:rsidP="004D3011">
            <w:r>
              <w:t>GITHUB: github.com/JoshuaStover</w:t>
            </w:r>
          </w:p>
          <w:p w14:paraId="0F1424BC" w14:textId="77777777" w:rsidR="004D3011" w:rsidRDefault="004D3011" w:rsidP="004D3011"/>
          <w:p w14:paraId="12D1F653" w14:textId="77777777" w:rsidR="00562227" w:rsidRDefault="00562227" w:rsidP="00562227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Skills</w:t>
            </w:r>
          </w:p>
          <w:p w14:paraId="1BE38035" w14:textId="77777777" w:rsidR="00562227" w:rsidRDefault="00562227" w:rsidP="00562227">
            <w:r>
              <w:t>C#, C++</w:t>
            </w:r>
          </w:p>
          <w:p w14:paraId="01BA319F" w14:textId="77777777" w:rsidR="00562227" w:rsidRDefault="00562227" w:rsidP="00562227">
            <w:r>
              <w:t>&gt;2 years</w:t>
            </w:r>
          </w:p>
          <w:p w14:paraId="5F0E555C" w14:textId="77777777" w:rsidR="00562227" w:rsidRDefault="00562227" w:rsidP="00562227"/>
          <w:p w14:paraId="43ED97E5" w14:textId="77777777" w:rsidR="00562227" w:rsidRDefault="00562227" w:rsidP="00562227">
            <w:r>
              <w:t>.NET Framework/Core</w:t>
            </w:r>
          </w:p>
          <w:p w14:paraId="0CE90522" w14:textId="77777777" w:rsidR="00562227" w:rsidRDefault="00562227" w:rsidP="00562227">
            <w:r>
              <w:t>&gt;1 year</w:t>
            </w:r>
          </w:p>
          <w:p w14:paraId="6276B421" w14:textId="77777777" w:rsidR="00562227" w:rsidRDefault="00562227" w:rsidP="00562227"/>
          <w:p w14:paraId="7EE93A77" w14:textId="77777777" w:rsidR="00562227" w:rsidRDefault="00562227" w:rsidP="00562227">
            <w:r>
              <w:t>WPF/WinForms</w:t>
            </w:r>
          </w:p>
          <w:p w14:paraId="5474D753" w14:textId="77777777" w:rsidR="00562227" w:rsidRDefault="00562227" w:rsidP="00562227">
            <w:r>
              <w:t>&gt;1 year</w:t>
            </w:r>
          </w:p>
          <w:p w14:paraId="21755ACE" w14:textId="77777777" w:rsidR="00562227" w:rsidRDefault="00562227" w:rsidP="00562227"/>
          <w:p w14:paraId="2E294789" w14:textId="77777777" w:rsidR="00562227" w:rsidRDefault="00562227" w:rsidP="00562227">
            <w:r>
              <w:t>MVVM</w:t>
            </w:r>
          </w:p>
          <w:p w14:paraId="00AA1D2D" w14:textId="77777777" w:rsidR="00562227" w:rsidRDefault="00562227" w:rsidP="00562227">
            <w:r>
              <w:t>&gt;1 year</w:t>
            </w:r>
          </w:p>
          <w:p w14:paraId="192E08FD" w14:textId="77777777" w:rsidR="00562227" w:rsidRDefault="00562227" w:rsidP="00562227"/>
          <w:p w14:paraId="161B89E3" w14:textId="77777777" w:rsidR="00562227" w:rsidRDefault="00562227" w:rsidP="00562227">
            <w:r>
              <w:t>HTML</w:t>
            </w:r>
          </w:p>
          <w:p w14:paraId="39857C61" w14:textId="77777777" w:rsidR="00562227" w:rsidRDefault="00562227" w:rsidP="00562227">
            <w:r>
              <w:t>Approximately 5 years</w:t>
            </w:r>
          </w:p>
          <w:p w14:paraId="51016C31" w14:textId="77777777" w:rsidR="00562227" w:rsidRDefault="00562227" w:rsidP="00562227"/>
          <w:p w14:paraId="3EA078F4" w14:textId="77777777" w:rsidR="00562227" w:rsidRDefault="00562227" w:rsidP="00562227">
            <w:r>
              <w:t>CSS</w:t>
            </w:r>
          </w:p>
          <w:p w14:paraId="2D4D0AB9" w14:textId="77777777" w:rsidR="00562227" w:rsidRDefault="00562227" w:rsidP="00562227">
            <w:r>
              <w:t>Approximately 3 years</w:t>
            </w:r>
          </w:p>
          <w:p w14:paraId="7FA12C20" w14:textId="77777777" w:rsidR="00562227" w:rsidRDefault="00562227" w:rsidP="00562227"/>
          <w:p w14:paraId="6526CE6B" w14:textId="77777777" w:rsidR="00562227" w:rsidRDefault="00562227" w:rsidP="00562227">
            <w:r>
              <w:t>JavaScript</w:t>
            </w:r>
          </w:p>
          <w:p w14:paraId="1CC9D662" w14:textId="77777777" w:rsidR="00562227" w:rsidRDefault="00562227" w:rsidP="00562227">
            <w:r>
              <w:t>Approximately 2 years</w:t>
            </w:r>
          </w:p>
          <w:p w14:paraId="06323C94" w14:textId="77777777" w:rsidR="00562227" w:rsidRDefault="00562227" w:rsidP="00562227"/>
          <w:p w14:paraId="504ABE79" w14:textId="77777777" w:rsidR="00562227" w:rsidRDefault="00562227" w:rsidP="00562227">
            <w:r>
              <w:t>SQL</w:t>
            </w:r>
          </w:p>
          <w:p w14:paraId="5E7A1773" w14:textId="77777777" w:rsidR="00562227" w:rsidRDefault="00562227" w:rsidP="00562227">
            <w:r>
              <w:t>&gt;1 year</w:t>
            </w:r>
          </w:p>
          <w:p w14:paraId="0CE27B69" w14:textId="77777777" w:rsidR="00562227" w:rsidRDefault="00562227" w:rsidP="00562227"/>
          <w:p w14:paraId="67A51C72" w14:textId="77777777" w:rsidR="00562227" w:rsidRDefault="00562227" w:rsidP="00562227">
            <w:r>
              <w:t>XML/JSON</w:t>
            </w:r>
          </w:p>
          <w:p w14:paraId="44412F2F" w14:textId="77777777" w:rsidR="00562227" w:rsidRDefault="00562227" w:rsidP="00562227">
            <w:r>
              <w:t>Approximately 1 year</w:t>
            </w:r>
          </w:p>
          <w:p w14:paraId="13BBFBE3" w14:textId="77777777" w:rsidR="00562227" w:rsidRDefault="00562227" w:rsidP="00562227"/>
          <w:p w14:paraId="2DBAF6D4" w14:textId="77777777" w:rsidR="00562227" w:rsidRDefault="00562227" w:rsidP="00562227">
            <w:r>
              <w:t>Oracle DB/PL-SQL</w:t>
            </w:r>
          </w:p>
          <w:p w14:paraId="789BE1CD" w14:textId="77777777" w:rsidR="00562227" w:rsidRDefault="00562227" w:rsidP="00562227">
            <w:r>
              <w:t>Approximately 1 year</w:t>
            </w:r>
          </w:p>
          <w:p w14:paraId="0F327DEC" w14:textId="77777777" w:rsidR="00562227" w:rsidRDefault="00562227" w:rsidP="00562227"/>
          <w:p w14:paraId="1F15715F" w14:textId="77777777" w:rsidR="00562227" w:rsidRDefault="00562227" w:rsidP="00562227">
            <w:r>
              <w:t>Git (GitHub)</w:t>
            </w:r>
          </w:p>
          <w:p w14:paraId="14AB0A8D" w14:textId="77777777" w:rsidR="00562227" w:rsidRDefault="00562227" w:rsidP="00562227">
            <w:r>
              <w:t>&gt;2 years</w:t>
            </w:r>
          </w:p>
          <w:p w14:paraId="00C0902E" w14:textId="77777777" w:rsidR="00562227" w:rsidRDefault="00562227" w:rsidP="00562227"/>
          <w:p w14:paraId="7667D6BA" w14:textId="77777777" w:rsidR="00562227" w:rsidRDefault="00562227" w:rsidP="00562227">
            <w:r>
              <w:t>Photoshop/GIMP</w:t>
            </w:r>
          </w:p>
          <w:p w14:paraId="08A5893F" w14:textId="77777777" w:rsidR="004D3011" w:rsidRDefault="00562227" w:rsidP="00562227">
            <w:r>
              <w:t>&gt;2 years</w:t>
            </w:r>
          </w:p>
          <w:p w14:paraId="518EF5A6" w14:textId="77777777" w:rsidR="00562227" w:rsidRPr="004D3011" w:rsidRDefault="00562227" w:rsidP="004D3011"/>
        </w:tc>
        <w:tc>
          <w:tcPr>
            <w:tcW w:w="739" w:type="dxa"/>
          </w:tcPr>
          <w:p w14:paraId="7472D13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57" w:type="dxa"/>
          </w:tcPr>
          <w:p w14:paraId="73D245F6" w14:textId="77777777" w:rsidR="00036450" w:rsidRDefault="00562227" w:rsidP="00036450">
            <w:pPr>
              <w:pStyle w:val="Heading2"/>
            </w:pPr>
            <w:r>
              <w:t>Projects</w:t>
            </w:r>
          </w:p>
          <w:p w14:paraId="64D2D3BE" w14:textId="77777777" w:rsidR="00036450" w:rsidRPr="00DF260B" w:rsidRDefault="00923554" w:rsidP="00DF260B">
            <w:pPr>
              <w:pStyle w:val="Heading4"/>
              <w:rPr>
                <w:bCs/>
              </w:rPr>
            </w:pPr>
            <w:hyperlink r:id="rId11" w:history="1">
              <w:r w:rsidR="00DF260B" w:rsidRPr="00DF260B">
                <w:rPr>
                  <w:rStyle w:val="Hyperlink"/>
                </w:rPr>
                <w:t>Roll Your Own Crypto</w:t>
              </w:r>
            </w:hyperlink>
          </w:p>
          <w:p w14:paraId="07121717" w14:textId="037E2599" w:rsidR="00036450" w:rsidRDefault="00DF260B" w:rsidP="00036450">
            <w:r w:rsidRPr="00DF260B">
              <w:t>Roll Your Own Crypto is an undergraduate research project that was submitted to and accepted by CCSCNE</w:t>
            </w:r>
            <w:r>
              <w:t xml:space="preserve"> </w:t>
            </w:r>
            <w:r w:rsidRPr="00DF260B">
              <w:t>for their 2020 conference. It</w:t>
            </w:r>
            <w:r w:rsidR="00EB6557">
              <w:t xml:space="preserve"> </w:t>
            </w:r>
            <w:r w:rsidR="00AE23D0">
              <w:t xml:space="preserve">implements a custom </w:t>
            </w:r>
            <w:r w:rsidR="00EB6557">
              <w:t>symmetric-key encryption scheme.</w:t>
            </w:r>
          </w:p>
          <w:p w14:paraId="5C0C7285" w14:textId="77777777" w:rsidR="004D3011" w:rsidRDefault="004D3011" w:rsidP="00036450"/>
          <w:p w14:paraId="649235C0" w14:textId="77777777" w:rsidR="004D3011" w:rsidRPr="00DF260B" w:rsidRDefault="00923554" w:rsidP="00DF260B">
            <w:pPr>
              <w:pStyle w:val="Heading4"/>
              <w:rPr>
                <w:bCs/>
              </w:rPr>
            </w:pPr>
            <w:hyperlink r:id="rId12" w:history="1">
              <w:r w:rsidR="00DF260B" w:rsidRPr="00DF260B">
                <w:rPr>
                  <w:rStyle w:val="Hyperlink"/>
                </w:rPr>
                <w:t>WorkLoops</w:t>
              </w:r>
            </w:hyperlink>
          </w:p>
          <w:p w14:paraId="5824F3FF" w14:textId="3B705B4A" w:rsidR="004D3011" w:rsidRDefault="00DF260B" w:rsidP="00797C64">
            <w:r w:rsidRPr="00DF260B">
              <w:t xml:space="preserve">WorkLoops is a desktop productivity tool </w:t>
            </w:r>
            <w:r w:rsidR="00EB6557">
              <w:t>for</w:t>
            </w:r>
            <w:r w:rsidRPr="00DF260B">
              <w:t xml:space="preserve"> time</w:t>
            </w:r>
            <w:r w:rsidR="00EB6557">
              <w:t xml:space="preserve"> </w:t>
            </w:r>
            <w:r w:rsidRPr="00DF260B">
              <w:t>management</w:t>
            </w:r>
            <w:r w:rsidR="00EB6557">
              <w:t>.</w:t>
            </w:r>
            <w:r w:rsidRPr="00DF260B">
              <w:t xml:space="preserve"> </w:t>
            </w:r>
            <w:r w:rsidR="00797C64">
              <w:t>All aspects of the looping pattern can be customized.</w:t>
            </w:r>
          </w:p>
          <w:p w14:paraId="1CB15109" w14:textId="77777777" w:rsidR="00AD1CDA" w:rsidRDefault="00AD1CDA" w:rsidP="00797C64"/>
          <w:p w14:paraId="597E801D" w14:textId="77777777" w:rsidR="00AD1CDA" w:rsidRDefault="00923554" w:rsidP="00AD1CDA">
            <w:pPr>
              <w:pStyle w:val="Heading4"/>
            </w:pPr>
            <w:hyperlink r:id="rId13" w:history="1">
              <w:r w:rsidR="00AD1CDA">
                <w:rPr>
                  <w:rStyle w:val="Hyperlink"/>
                </w:rPr>
                <w:t>Portfolio</w:t>
              </w:r>
            </w:hyperlink>
          </w:p>
          <w:p w14:paraId="6505BB10" w14:textId="33AB53B9" w:rsidR="00AD1CDA" w:rsidRDefault="00AD1CDA" w:rsidP="00AD1CDA">
            <w:r>
              <w:t xml:space="preserve">My portfolio contains the above projects and some simple web-based games. </w:t>
            </w:r>
            <w:r w:rsidR="00AE23D0">
              <w:t>I recently swapped my custom template for Bootstrap</w:t>
            </w:r>
            <w:r>
              <w:t>.</w:t>
            </w:r>
          </w:p>
          <w:sdt>
            <w:sdtPr>
              <w:id w:val="1049110328"/>
              <w:placeholder>
                <w:docPart w:val="FAEA37C8C8814624AE865AF5D9C92462"/>
              </w:placeholder>
              <w:temporary/>
              <w:showingPlcHdr/>
              <w15:appearance w15:val="hidden"/>
            </w:sdtPr>
            <w:sdtEndPr/>
            <w:sdtContent>
              <w:p w14:paraId="27E64F8C" w14:textId="77777777" w:rsidR="008D765A" w:rsidRDefault="008D765A" w:rsidP="008D765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9867591" w14:textId="77777777" w:rsidR="008D765A" w:rsidRPr="00036450" w:rsidRDefault="008D765A" w:rsidP="008D765A">
            <w:pPr>
              <w:pStyle w:val="Heading4"/>
            </w:pPr>
            <w:r>
              <w:t>Buffalo State College</w:t>
            </w:r>
          </w:p>
          <w:p w14:paraId="46590EFF" w14:textId="77777777" w:rsidR="008D765A" w:rsidRPr="00B359E4" w:rsidRDefault="008D765A" w:rsidP="008D765A">
            <w:pPr>
              <w:pStyle w:val="Date"/>
            </w:pPr>
            <w:r>
              <w:t>January 2019 – May 2020</w:t>
            </w:r>
          </w:p>
          <w:p w14:paraId="61A125E0" w14:textId="77777777" w:rsidR="008D765A" w:rsidRDefault="008D765A" w:rsidP="00AD1CDA">
            <w:r>
              <w:t>Graduated Summa Cum Laude in May of 2020, receiving a Bachelor of Science in Computer Information Systems.</w:t>
            </w:r>
          </w:p>
          <w:sdt>
            <w:sdtPr>
              <w:id w:val="-379863988"/>
              <w:placeholder>
                <w:docPart w:val="03DBCB0426D14F599ED968FC0784EE19"/>
              </w:placeholder>
              <w:temporary/>
              <w:showingPlcHdr/>
              <w15:appearance w15:val="hidden"/>
            </w:sdtPr>
            <w:sdtEndPr/>
            <w:sdtContent>
              <w:p w14:paraId="7E36E906" w14:textId="77777777" w:rsidR="00036450" w:rsidRDefault="00562227" w:rsidP="00562227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1CD88E5" w14:textId="3E634FA8" w:rsidR="00EB6557" w:rsidRDefault="00EB6557" w:rsidP="007B44C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Stovetop Development</w:t>
            </w:r>
            <w:r w:rsidR="007B44C3">
              <w:rPr>
                <w:b/>
                <w:bCs/>
              </w:rPr>
              <w:t>, LLC.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Developer</w:t>
            </w:r>
          </w:p>
          <w:p w14:paraId="15097A9B" w14:textId="30561330" w:rsidR="00EB6557" w:rsidRDefault="00EB6557" w:rsidP="00EB6557">
            <w:r>
              <w:rPr>
                <w:i/>
                <w:iCs/>
              </w:rPr>
              <w:t>August 2020 – Present</w:t>
            </w:r>
          </w:p>
          <w:p w14:paraId="733E79D7" w14:textId="606AF395" w:rsidR="00EB6557" w:rsidRPr="00EB6557" w:rsidRDefault="00EB6557" w:rsidP="00EB655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Create websites using WYSIWYG (Squarespace, WordPress, etc.) editors and add features using custom code</w:t>
            </w:r>
          </w:p>
          <w:p w14:paraId="020F82D5" w14:textId="47179171" w:rsidR="00EB6557" w:rsidRPr="00EB6557" w:rsidRDefault="00EB6557" w:rsidP="00EB6557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Create and test responsive layouts for mobile and desktop.</w:t>
            </w:r>
          </w:p>
          <w:p w14:paraId="3FDE93D9" w14:textId="77777777" w:rsidR="00EB6557" w:rsidRPr="00EB6557" w:rsidRDefault="00EB6557" w:rsidP="00EB6557">
            <w:pPr>
              <w:rPr>
                <w:b/>
                <w:bCs/>
              </w:rPr>
            </w:pPr>
          </w:p>
          <w:p w14:paraId="1B96858A" w14:textId="3ED52E95" w:rsidR="00797C64" w:rsidRDefault="00797C64" w:rsidP="00797C64">
            <w:pPr>
              <w:rPr>
                <w:b/>
                <w:bCs/>
                <w:i/>
                <w:iCs/>
              </w:rPr>
            </w:pPr>
            <w:r w:rsidRPr="00797C64">
              <w:rPr>
                <w:b/>
                <w:bCs/>
              </w:rPr>
              <w:t xml:space="preserve">HealthNow of Western New York – </w:t>
            </w:r>
            <w:r w:rsidRPr="00797C64">
              <w:rPr>
                <w:b/>
                <w:bCs/>
                <w:i/>
                <w:iCs/>
              </w:rPr>
              <w:t>Xerox DocuCare</w:t>
            </w:r>
            <w:r w:rsidR="00DA3312">
              <w:rPr>
                <w:b/>
                <w:bCs/>
                <w:i/>
                <w:iCs/>
              </w:rPr>
              <w:t xml:space="preserve"> - CTG</w:t>
            </w:r>
          </w:p>
          <w:p w14:paraId="788DCA6F" w14:textId="77777777" w:rsidR="00797C64" w:rsidRDefault="00797C64" w:rsidP="00797C64">
            <w:r>
              <w:rPr>
                <w:i/>
                <w:iCs/>
              </w:rPr>
              <w:t>November 2017 – January 2019</w:t>
            </w:r>
          </w:p>
          <w:p w14:paraId="729BF337" w14:textId="77777777" w:rsidR="00797C64" w:rsidRDefault="00797C64" w:rsidP="00797C64">
            <w:pPr>
              <w:pStyle w:val="ListParagraph"/>
              <w:numPr>
                <w:ilvl w:val="0"/>
                <w:numId w:val="1"/>
              </w:numPr>
            </w:pPr>
            <w:r>
              <w:t>Performed regular maintenance and repairs on a fleet of over 50 machines</w:t>
            </w:r>
          </w:p>
          <w:p w14:paraId="63CE7E96" w14:textId="77777777" w:rsidR="00797C64" w:rsidRDefault="00797C64" w:rsidP="00797C64">
            <w:pPr>
              <w:pStyle w:val="ListParagraph"/>
              <w:numPr>
                <w:ilvl w:val="0"/>
                <w:numId w:val="1"/>
              </w:numPr>
            </w:pPr>
            <w:r>
              <w:t>Maintained supply levels for multi-function and enterprise devices</w:t>
            </w:r>
          </w:p>
          <w:p w14:paraId="03DB3935" w14:textId="77777777" w:rsidR="00797C64" w:rsidRDefault="00797C64" w:rsidP="00797C64">
            <w:pPr>
              <w:pStyle w:val="ListParagraph"/>
              <w:numPr>
                <w:ilvl w:val="0"/>
                <w:numId w:val="1"/>
              </w:numPr>
            </w:pPr>
            <w:r>
              <w:t>Managed user credentials and profiles for secure printing authentication</w:t>
            </w:r>
          </w:p>
          <w:p w14:paraId="0C2E4B46" w14:textId="77777777" w:rsidR="00797C64" w:rsidRDefault="00797C64" w:rsidP="00797C64"/>
          <w:p w14:paraId="670A6590" w14:textId="77777777" w:rsidR="00797C64" w:rsidRDefault="00797C64" w:rsidP="00797C6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Medco Supply Company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Sales Support and Development (Temp)</w:t>
            </w:r>
          </w:p>
          <w:p w14:paraId="14E73ACE" w14:textId="77777777" w:rsidR="00797C64" w:rsidRDefault="00797C64" w:rsidP="00797C64">
            <w:pPr>
              <w:rPr>
                <w:i/>
                <w:iCs/>
              </w:rPr>
            </w:pPr>
            <w:r>
              <w:rPr>
                <w:i/>
                <w:iCs/>
              </w:rPr>
              <w:t>March 2017 – October 2017</w:t>
            </w:r>
          </w:p>
          <w:p w14:paraId="05C79D1F" w14:textId="77777777" w:rsidR="00AD1CDA" w:rsidRDefault="00AD1CDA" w:rsidP="00AD1CDA">
            <w:pPr>
              <w:pStyle w:val="ListParagraph"/>
              <w:numPr>
                <w:ilvl w:val="0"/>
                <w:numId w:val="2"/>
              </w:numPr>
            </w:pPr>
            <w:r>
              <w:t>Helped to develop process for bulk upload of quotes and orders through NetSuite CRM</w:t>
            </w:r>
          </w:p>
          <w:p w14:paraId="55E36F26" w14:textId="77777777" w:rsidR="00AD1CDA" w:rsidRDefault="00AD1CDA" w:rsidP="00AD1CDA">
            <w:pPr>
              <w:pStyle w:val="ListParagraph"/>
              <w:numPr>
                <w:ilvl w:val="0"/>
                <w:numId w:val="2"/>
              </w:numPr>
            </w:pPr>
            <w:r>
              <w:t>Created competitor pricing cross-reference tool</w:t>
            </w:r>
          </w:p>
          <w:p w14:paraId="112BEA30" w14:textId="77777777" w:rsidR="00AD1CDA" w:rsidRDefault="00AD1CDA" w:rsidP="00AD1CDA"/>
          <w:p w14:paraId="5CC3DDB2" w14:textId="77777777" w:rsidR="00AD1CDA" w:rsidRDefault="00AD1CDA" w:rsidP="00AD1CD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Time Warner Cable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Tier 3 Support Representative</w:t>
            </w:r>
          </w:p>
          <w:p w14:paraId="611CE096" w14:textId="77777777" w:rsidR="00AD1CDA" w:rsidRDefault="00AD1CDA" w:rsidP="00AD1CDA">
            <w:pPr>
              <w:rPr>
                <w:i/>
                <w:iCs/>
              </w:rPr>
            </w:pPr>
            <w:r>
              <w:rPr>
                <w:i/>
                <w:iCs/>
              </w:rPr>
              <w:t>July 2016 – January 2017</w:t>
            </w:r>
          </w:p>
          <w:p w14:paraId="2BE0BC0D" w14:textId="77777777" w:rsidR="00AD1CDA" w:rsidRDefault="00AD1CDA" w:rsidP="00AD1CDA">
            <w:pPr>
              <w:pStyle w:val="ListParagraph"/>
              <w:numPr>
                <w:ilvl w:val="0"/>
                <w:numId w:val="3"/>
              </w:numPr>
            </w:pPr>
            <w:r>
              <w:t>Resolved issues involving modem provisioning and internet connectivity</w:t>
            </w:r>
          </w:p>
          <w:p w14:paraId="679B053A" w14:textId="77777777" w:rsidR="00AD1CDA" w:rsidRPr="00AD1CDA" w:rsidRDefault="00AD1CDA" w:rsidP="00AD1CDA">
            <w:pPr>
              <w:pStyle w:val="ListParagraph"/>
              <w:numPr>
                <w:ilvl w:val="0"/>
                <w:numId w:val="3"/>
              </w:numPr>
            </w:pPr>
            <w:r>
              <w:t>Provided support for tickets escalated by Tier 1 and Tier 2 agents</w:t>
            </w:r>
          </w:p>
          <w:p w14:paraId="41247F5A" w14:textId="77777777" w:rsidR="00AD1CDA" w:rsidRDefault="00AD1CDA" w:rsidP="00AD1CDA"/>
          <w:p w14:paraId="30366E26" w14:textId="77777777" w:rsidR="00AD1CDA" w:rsidRDefault="00AD1CDA" w:rsidP="00AD1CD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Best Buy</w:t>
            </w:r>
            <w:r w:rsidRPr="00797C64">
              <w:rPr>
                <w:b/>
                <w:bCs/>
              </w:rPr>
              <w:t xml:space="preserve"> – </w:t>
            </w:r>
            <w:r>
              <w:rPr>
                <w:b/>
                <w:bCs/>
                <w:i/>
                <w:iCs/>
              </w:rPr>
              <w:t>Geek Squad Agent</w:t>
            </w:r>
          </w:p>
          <w:p w14:paraId="332C621A" w14:textId="77777777" w:rsidR="00AD1CDA" w:rsidRDefault="00AD1CDA" w:rsidP="00AD1CDA">
            <w:pPr>
              <w:rPr>
                <w:i/>
                <w:iCs/>
              </w:rPr>
            </w:pPr>
            <w:r>
              <w:rPr>
                <w:i/>
                <w:iCs/>
              </w:rPr>
              <w:t>September 2013 – July 2016</w:t>
            </w:r>
          </w:p>
          <w:p w14:paraId="48BC3F0F" w14:textId="77777777" w:rsidR="00AD1CDA" w:rsidRDefault="00AD1CDA" w:rsidP="00AD1CDA">
            <w:pPr>
              <w:pStyle w:val="ListParagraph"/>
              <w:numPr>
                <w:ilvl w:val="0"/>
                <w:numId w:val="4"/>
              </w:numPr>
            </w:pPr>
            <w:r>
              <w:t>Repaired PC/Mac hardware and software</w:t>
            </w:r>
          </w:p>
          <w:p w14:paraId="78CC0474" w14:textId="77777777" w:rsidR="00AD1CDA" w:rsidRDefault="00AD1CDA" w:rsidP="00AD1CDA">
            <w:pPr>
              <w:pStyle w:val="ListParagraph"/>
              <w:numPr>
                <w:ilvl w:val="0"/>
                <w:numId w:val="4"/>
              </w:numPr>
            </w:pPr>
            <w:r>
              <w:t>Trained new agents on repair processes and techniques</w:t>
            </w:r>
          </w:p>
          <w:p w14:paraId="68715B21" w14:textId="34DF865F" w:rsidR="00AD1CDA" w:rsidRDefault="00AD1CDA" w:rsidP="00AD1CDA">
            <w:pPr>
              <w:pStyle w:val="ListParagraph"/>
              <w:numPr>
                <w:ilvl w:val="0"/>
                <w:numId w:val="4"/>
              </w:numPr>
            </w:pPr>
            <w:r>
              <w:t>Regularly assisted with customer service duties</w:t>
            </w:r>
          </w:p>
          <w:p w14:paraId="5FC1FF04" w14:textId="77777777" w:rsidR="00797C64" w:rsidRPr="00797C64" w:rsidRDefault="00797C64" w:rsidP="00797C64"/>
        </w:tc>
      </w:tr>
    </w:tbl>
    <w:p w14:paraId="1A9DAA85" w14:textId="77777777" w:rsidR="0043117B" w:rsidRDefault="00923554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A279E" w14:textId="77777777" w:rsidR="00923554" w:rsidRDefault="00923554" w:rsidP="000C45FF">
      <w:r>
        <w:separator/>
      </w:r>
    </w:p>
  </w:endnote>
  <w:endnote w:type="continuationSeparator" w:id="0">
    <w:p w14:paraId="02E4C735" w14:textId="77777777" w:rsidR="00923554" w:rsidRDefault="0092355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B448" w14:textId="77777777" w:rsidR="00923554" w:rsidRDefault="00923554" w:rsidP="000C45FF">
      <w:r>
        <w:separator/>
      </w:r>
    </w:p>
  </w:footnote>
  <w:footnote w:type="continuationSeparator" w:id="0">
    <w:p w14:paraId="0FC57312" w14:textId="77777777" w:rsidR="00923554" w:rsidRDefault="0092355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75F3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8F2E07" wp14:editId="71E598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3C46"/>
    <w:multiLevelType w:val="hybridMultilevel"/>
    <w:tmpl w:val="2E70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315D"/>
    <w:multiLevelType w:val="hybridMultilevel"/>
    <w:tmpl w:val="FE7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72FA"/>
    <w:multiLevelType w:val="hybridMultilevel"/>
    <w:tmpl w:val="45C6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70FEA"/>
    <w:multiLevelType w:val="hybridMultilevel"/>
    <w:tmpl w:val="767E3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A1621"/>
    <w:multiLevelType w:val="hybridMultilevel"/>
    <w:tmpl w:val="5E2A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2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2227"/>
    <w:rsid w:val="005E39D5"/>
    <w:rsid w:val="00600670"/>
    <w:rsid w:val="0062123A"/>
    <w:rsid w:val="00646E75"/>
    <w:rsid w:val="006771D0"/>
    <w:rsid w:val="0069007E"/>
    <w:rsid w:val="00715FCB"/>
    <w:rsid w:val="00743101"/>
    <w:rsid w:val="007775E1"/>
    <w:rsid w:val="007867A0"/>
    <w:rsid w:val="007927F5"/>
    <w:rsid w:val="00797C64"/>
    <w:rsid w:val="007B44C3"/>
    <w:rsid w:val="00802CA0"/>
    <w:rsid w:val="008D765A"/>
    <w:rsid w:val="00923554"/>
    <w:rsid w:val="009260CD"/>
    <w:rsid w:val="00952C25"/>
    <w:rsid w:val="009E4AFE"/>
    <w:rsid w:val="00A2118D"/>
    <w:rsid w:val="00AD1CDA"/>
    <w:rsid w:val="00AD76E2"/>
    <w:rsid w:val="00AE23D0"/>
    <w:rsid w:val="00B000ED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A3312"/>
    <w:rsid w:val="00DD172A"/>
    <w:rsid w:val="00DD2E4C"/>
    <w:rsid w:val="00DF260B"/>
    <w:rsid w:val="00E25A26"/>
    <w:rsid w:val="00E4381A"/>
    <w:rsid w:val="00E55D74"/>
    <w:rsid w:val="00EB6557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AC3B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97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uastover.github.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oshuaStover/WorkLoop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oshuaStover/RollYourOwnCryptoWP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AppData\Local\Microsoft\Office\16.0\DTS\en-US%7bC815CB8B-7F22-4789-96DD-20CBF48228DA%7d\%7b9CBD11D2-EA01-4437-AC8F-6E79410712BC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80884317DC4A3F992C86360C315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06742-B09F-4FC8-8704-3A6A165CDC39}"/>
      </w:docPartPr>
      <w:docPartBody>
        <w:p w:rsidR="00F11F91" w:rsidRDefault="006551EF">
          <w:pPr>
            <w:pStyle w:val="B980884317DC4A3F992C86360C31516F"/>
          </w:pPr>
          <w:r w:rsidRPr="00CB0055">
            <w:t>Contact</w:t>
          </w:r>
        </w:p>
      </w:docPartBody>
    </w:docPart>
    <w:docPart>
      <w:docPartPr>
        <w:name w:val="9D532877183C401291F79E0598C81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98EA5-83C2-4058-852F-CD91E2B0D148}"/>
      </w:docPartPr>
      <w:docPartBody>
        <w:p w:rsidR="00F11F91" w:rsidRDefault="006551EF">
          <w:pPr>
            <w:pStyle w:val="9D532877183C401291F79E0598C81145"/>
          </w:pPr>
          <w:r w:rsidRPr="004D3011">
            <w:t>PHONE:</w:t>
          </w:r>
        </w:p>
      </w:docPartBody>
    </w:docPart>
    <w:docPart>
      <w:docPartPr>
        <w:name w:val="1A3B0729AFDC4036A33900722568A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58F01-D06B-4E20-B201-6C04F7902BA0}"/>
      </w:docPartPr>
      <w:docPartBody>
        <w:p w:rsidR="00F11F91" w:rsidRDefault="006551EF">
          <w:pPr>
            <w:pStyle w:val="1A3B0729AFDC4036A33900722568A185"/>
          </w:pPr>
          <w:r w:rsidRPr="004D3011">
            <w:t>WEBSITE:</w:t>
          </w:r>
        </w:p>
      </w:docPartBody>
    </w:docPart>
    <w:docPart>
      <w:docPartPr>
        <w:name w:val="662A68A0615B405388C65783CCA7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BDC29-54DD-43A6-A304-46EF7E598676}"/>
      </w:docPartPr>
      <w:docPartBody>
        <w:p w:rsidR="00F11F91" w:rsidRDefault="00FD0489" w:rsidP="00FD0489">
          <w:pPr>
            <w:pStyle w:val="662A68A0615B405388C65783CCA7B8EB"/>
          </w:pPr>
          <w:r w:rsidRPr="004D3011">
            <w:t>EMAIL:</w:t>
          </w:r>
        </w:p>
      </w:docPartBody>
    </w:docPart>
    <w:docPart>
      <w:docPartPr>
        <w:name w:val="03DBCB0426D14F599ED968FC0784E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2B170-8893-4A44-BF6F-45429D572E43}"/>
      </w:docPartPr>
      <w:docPartBody>
        <w:p w:rsidR="00F11F91" w:rsidRDefault="00FD0489" w:rsidP="00FD0489">
          <w:pPr>
            <w:pStyle w:val="03DBCB0426D14F599ED968FC0784EE19"/>
          </w:pPr>
          <w:r w:rsidRPr="00036450">
            <w:t>WORK EXPERIENCE</w:t>
          </w:r>
        </w:p>
      </w:docPartBody>
    </w:docPart>
    <w:docPart>
      <w:docPartPr>
        <w:name w:val="FAEA37C8C8814624AE865AF5D9C92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72A30-D91B-4857-A9FA-3774395247E3}"/>
      </w:docPartPr>
      <w:docPartBody>
        <w:p w:rsidR="00F11F91" w:rsidRDefault="00FD0489" w:rsidP="00FD0489">
          <w:pPr>
            <w:pStyle w:val="FAEA37C8C8814624AE865AF5D9C9246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89"/>
    <w:rsid w:val="006551EF"/>
    <w:rsid w:val="00972DFC"/>
    <w:rsid w:val="00A67F9E"/>
    <w:rsid w:val="00BA282F"/>
    <w:rsid w:val="00F11F91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558FED9114A8A9E65B3BE786F0111">
    <w:name w:val="6E2558FED9114A8A9E65B3BE786F0111"/>
  </w:style>
  <w:style w:type="paragraph" w:customStyle="1" w:styleId="C8F34E2C84054A6FA06CB24D0616CD70">
    <w:name w:val="C8F34E2C84054A6FA06CB24D0616CD70"/>
  </w:style>
  <w:style w:type="paragraph" w:customStyle="1" w:styleId="5AFFA6139D394E74B836CF03A294C171">
    <w:name w:val="5AFFA6139D394E74B836CF03A294C171"/>
  </w:style>
  <w:style w:type="paragraph" w:customStyle="1" w:styleId="8EA904990B814C629956C3C4E317C2D4">
    <w:name w:val="8EA904990B814C629956C3C4E317C2D4"/>
  </w:style>
  <w:style w:type="paragraph" w:customStyle="1" w:styleId="B980884317DC4A3F992C86360C31516F">
    <w:name w:val="B980884317DC4A3F992C86360C31516F"/>
  </w:style>
  <w:style w:type="paragraph" w:customStyle="1" w:styleId="9D532877183C401291F79E0598C81145">
    <w:name w:val="9D532877183C401291F79E0598C81145"/>
  </w:style>
  <w:style w:type="paragraph" w:customStyle="1" w:styleId="49D6D3CAA11E49C9935240A8AE66D881">
    <w:name w:val="49D6D3CAA11E49C9935240A8AE66D881"/>
  </w:style>
  <w:style w:type="paragraph" w:customStyle="1" w:styleId="1A3B0729AFDC4036A33900722568A185">
    <w:name w:val="1A3B0729AFDC4036A33900722568A185"/>
  </w:style>
  <w:style w:type="paragraph" w:customStyle="1" w:styleId="474A9EEC17554FE88F7230460DB2E0C1">
    <w:name w:val="474A9EEC17554FE88F7230460DB2E0C1"/>
  </w:style>
  <w:style w:type="paragraph" w:customStyle="1" w:styleId="83CDAD6EA4B148D6BC55AE8548246019">
    <w:name w:val="83CDAD6EA4B148D6BC55AE854824601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897BF73892D493699604B09A254704F">
    <w:name w:val="9897BF73892D493699604B09A254704F"/>
  </w:style>
  <w:style w:type="paragraph" w:customStyle="1" w:styleId="940DD047D24A4A00840A51BE8CA19A78">
    <w:name w:val="940DD047D24A4A00840A51BE8CA19A78"/>
  </w:style>
  <w:style w:type="paragraph" w:customStyle="1" w:styleId="6F7F5BBFBE364DFBA49DF2C3ACC566C9">
    <w:name w:val="6F7F5BBFBE364DFBA49DF2C3ACC566C9"/>
  </w:style>
  <w:style w:type="paragraph" w:customStyle="1" w:styleId="7DDFBD75A4A94E1AA3F39DA6714D36EA">
    <w:name w:val="7DDFBD75A4A94E1AA3F39DA6714D36EA"/>
  </w:style>
  <w:style w:type="paragraph" w:customStyle="1" w:styleId="FDD34E114D0A43948D166F48B6D2822F">
    <w:name w:val="FDD34E114D0A43948D166F48B6D2822F"/>
  </w:style>
  <w:style w:type="paragraph" w:customStyle="1" w:styleId="D1365E6E60054D6B8F0B6FA3848EE2DF">
    <w:name w:val="D1365E6E60054D6B8F0B6FA3848EE2DF"/>
  </w:style>
  <w:style w:type="paragraph" w:customStyle="1" w:styleId="BE47B68DCE0C493FA3415179994AFCFE">
    <w:name w:val="BE47B68DCE0C493FA3415179994AFCFE"/>
  </w:style>
  <w:style w:type="paragraph" w:customStyle="1" w:styleId="D348774C41E343EEB09386C660B60982">
    <w:name w:val="D348774C41E343EEB09386C660B60982"/>
  </w:style>
  <w:style w:type="paragraph" w:customStyle="1" w:styleId="FF821D4575FF4230A5D38105D96B66EF">
    <w:name w:val="FF821D4575FF4230A5D38105D96B66EF"/>
  </w:style>
  <w:style w:type="paragraph" w:customStyle="1" w:styleId="4B859F2CAE3D4808BD9839F08641B081">
    <w:name w:val="4B859F2CAE3D4808BD9839F08641B081"/>
  </w:style>
  <w:style w:type="paragraph" w:customStyle="1" w:styleId="DF57465A702E4C49AE96F08D6B022FB2">
    <w:name w:val="DF57465A702E4C49AE96F08D6B022FB2"/>
  </w:style>
  <w:style w:type="paragraph" w:customStyle="1" w:styleId="A61ADC4721764D6CBD4C13C412341A9A">
    <w:name w:val="A61ADC4721764D6CBD4C13C412341A9A"/>
  </w:style>
  <w:style w:type="paragraph" w:customStyle="1" w:styleId="6EB3BB9F269B4E9189627B43EA028D91">
    <w:name w:val="6EB3BB9F269B4E9189627B43EA028D91"/>
  </w:style>
  <w:style w:type="paragraph" w:customStyle="1" w:styleId="4DD5B3ED1E724D6EB26466E3DBDDAE06">
    <w:name w:val="4DD5B3ED1E724D6EB26466E3DBDDAE06"/>
  </w:style>
  <w:style w:type="paragraph" w:customStyle="1" w:styleId="42391416346442B6B3DC00CA18BC6A48">
    <w:name w:val="42391416346442B6B3DC00CA18BC6A48"/>
  </w:style>
  <w:style w:type="paragraph" w:customStyle="1" w:styleId="9B97B9B2343244C7BC191B260A5CEA2C">
    <w:name w:val="9B97B9B2343244C7BC191B260A5CEA2C"/>
  </w:style>
  <w:style w:type="paragraph" w:customStyle="1" w:styleId="A9540EDB961F446FADA2320CF833E139">
    <w:name w:val="A9540EDB961F446FADA2320CF833E139"/>
  </w:style>
  <w:style w:type="paragraph" w:customStyle="1" w:styleId="D0587EEFC738436F83E1E6757A4FD548">
    <w:name w:val="D0587EEFC738436F83E1E6757A4FD548"/>
  </w:style>
  <w:style w:type="paragraph" w:customStyle="1" w:styleId="76EF5BED738248B9B9A12B3C898C0110">
    <w:name w:val="76EF5BED738248B9B9A12B3C898C0110"/>
  </w:style>
  <w:style w:type="paragraph" w:customStyle="1" w:styleId="1C3DDC11AFBC4376A24117B370929C2E">
    <w:name w:val="1C3DDC11AFBC4376A24117B370929C2E"/>
  </w:style>
  <w:style w:type="paragraph" w:customStyle="1" w:styleId="D765F428182C4D868F35A49E35388005">
    <w:name w:val="D765F428182C4D868F35A49E35388005"/>
  </w:style>
  <w:style w:type="paragraph" w:customStyle="1" w:styleId="68D96FED10E9420288C65C69096317A6">
    <w:name w:val="68D96FED10E9420288C65C69096317A6"/>
  </w:style>
  <w:style w:type="paragraph" w:customStyle="1" w:styleId="DE1291128273408688CDB931FB77CAE7">
    <w:name w:val="DE1291128273408688CDB931FB77CAE7"/>
  </w:style>
  <w:style w:type="paragraph" w:customStyle="1" w:styleId="4469431335514E51A5A10B72EB074A7F">
    <w:name w:val="4469431335514E51A5A10B72EB074A7F"/>
  </w:style>
  <w:style w:type="paragraph" w:customStyle="1" w:styleId="682615AE07B64721A866662042E573D1">
    <w:name w:val="682615AE07B64721A866662042E573D1"/>
  </w:style>
  <w:style w:type="paragraph" w:customStyle="1" w:styleId="81C2354EE7BA4DE49C29979BD97BB74E">
    <w:name w:val="81C2354EE7BA4DE49C29979BD97BB74E"/>
  </w:style>
  <w:style w:type="paragraph" w:customStyle="1" w:styleId="0CEC6191FDFB4DD48C98757126B01E54">
    <w:name w:val="0CEC6191FDFB4DD48C98757126B01E54"/>
  </w:style>
  <w:style w:type="paragraph" w:customStyle="1" w:styleId="D180FEE043524B2BAB54BD588B1E6955">
    <w:name w:val="D180FEE043524B2BAB54BD588B1E6955"/>
  </w:style>
  <w:style w:type="paragraph" w:customStyle="1" w:styleId="FA7000028B654E2589072251A9567210">
    <w:name w:val="FA7000028B654E2589072251A9567210"/>
  </w:style>
  <w:style w:type="paragraph" w:customStyle="1" w:styleId="4330DC2FFEEA45789BF13191E5563ABB">
    <w:name w:val="4330DC2FFEEA45789BF13191E5563AB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8140E52D2FB48E99C88CE42C3BBA67D">
    <w:name w:val="C8140E52D2FB48E99C88CE42C3BBA67D"/>
  </w:style>
  <w:style w:type="paragraph" w:customStyle="1" w:styleId="662A68A0615B405388C65783CCA7B8EB">
    <w:name w:val="662A68A0615B405388C65783CCA7B8EB"/>
    <w:rsid w:val="00FD0489"/>
  </w:style>
  <w:style w:type="paragraph" w:customStyle="1" w:styleId="7AA395402BA24414A2C0429D434215F1">
    <w:name w:val="7AA395402BA24414A2C0429D434215F1"/>
    <w:rsid w:val="00FD0489"/>
  </w:style>
  <w:style w:type="paragraph" w:customStyle="1" w:styleId="CEC518CB8DC049ACB35CE9B01009C2D3">
    <w:name w:val="CEC518CB8DC049ACB35CE9B01009C2D3"/>
    <w:rsid w:val="00FD0489"/>
  </w:style>
  <w:style w:type="paragraph" w:customStyle="1" w:styleId="03DBCB0426D14F599ED968FC0784EE19">
    <w:name w:val="03DBCB0426D14F599ED968FC0784EE19"/>
    <w:rsid w:val="00FD0489"/>
  </w:style>
  <w:style w:type="paragraph" w:customStyle="1" w:styleId="FAEA37C8C8814624AE865AF5D9C92462">
    <w:name w:val="FAEA37C8C8814624AE865AF5D9C92462"/>
    <w:rsid w:val="00FD0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480B280-7636-43C9-AB79-4A976B9FCB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{9CBD11D2-EA01-4437-AC8F-6E79410712BC}tf00546271_win32.dotx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2020-10-01T15:10:00Z</dcterms:created>
  <dcterms:modified xsi:type="dcterms:W3CDTF">2021-02-03T17:19:00Z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